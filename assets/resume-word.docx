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 and objective"/>
      </w:tblPr>
      <w:tblGrid>
        <w:gridCol w:w="9026"/>
      </w:tblGrid>
      <w:tr w:rsidR="00692703" w:rsidRPr="007138F7" w14:paraId="2651AC0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366BFDB" w14:textId="7B8C4625" w:rsidR="00086EEB" w:rsidRDefault="008072AA" w:rsidP="00B040A7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>Daniel</w:t>
            </w:r>
            <w:r w:rsidR="00692703" w:rsidRPr="007138F7">
              <w:rPr>
                <w:lang w:val="en-GB" w:bidi="en-GB"/>
              </w:rPr>
              <w:t xml:space="preserve"> </w:t>
            </w:r>
            <w:r>
              <w:rPr>
                <w:rStyle w:val="IntenseEmphasis"/>
                <w:lang w:val="en-GB"/>
              </w:rPr>
              <w:t>Mihai</w:t>
            </w:r>
          </w:p>
          <w:p w14:paraId="01C8A056" w14:textId="29B22CA0" w:rsidR="00692703" w:rsidRDefault="008072AA" w:rsidP="00913946">
            <w:pPr>
              <w:pStyle w:val="ContactInfo"/>
              <w:contextualSpacing w:val="0"/>
              <w:rPr>
                <w:lang w:val="en-GB"/>
              </w:rPr>
            </w:pPr>
            <w:r>
              <w:rPr>
                <w:lang w:val="en-GB"/>
              </w:rPr>
              <w:t>Rugeley WS151BL</w:t>
            </w:r>
            <w:r w:rsidR="00692703" w:rsidRPr="007138F7">
              <w:rPr>
                <w:lang w:val="en-GB" w:bidi="en-GB"/>
              </w:rPr>
              <w:t xml:space="preserve"> </w:t>
            </w:r>
            <w:sdt>
              <w:sdtPr>
                <w:rPr>
                  <w:lang w:val="en-GB"/>
                </w:rPr>
                <w:alias w:val="Divider dot:"/>
                <w:tag w:val="Divider dot:"/>
                <w:id w:val="-1459182552"/>
                <w:placeholder>
                  <w:docPart w:val="A90DA0C2DE3FE64BA05E750AB0DB0D1F"/>
                </w:placeholder>
                <w:temporary/>
                <w:showingPlcHdr/>
                <w15:appearance w15:val="hidden"/>
              </w:sdtPr>
              <w:sdtContent>
                <w:r w:rsidR="00692703" w:rsidRPr="007138F7">
                  <w:rPr>
                    <w:lang w:val="en-GB" w:bidi="en-GB"/>
                  </w:rPr>
                  <w:t>·</w:t>
                </w:r>
              </w:sdtContent>
            </w:sdt>
            <w:r w:rsidR="00692703" w:rsidRPr="007138F7">
              <w:rPr>
                <w:lang w:val="en-GB" w:bidi="en-GB"/>
              </w:rPr>
              <w:t xml:space="preserve"> </w:t>
            </w:r>
            <w:r>
              <w:rPr>
                <w:lang w:val="en-GB"/>
              </w:rPr>
              <w:t>07887637239</w:t>
            </w:r>
          </w:p>
          <w:p w14:paraId="4EB1981D" w14:textId="77777777" w:rsidR="00086EEB" w:rsidRPr="007138F7" w:rsidRDefault="00086EEB" w:rsidP="00913946">
            <w:pPr>
              <w:pStyle w:val="ContactInfo"/>
              <w:contextualSpacing w:val="0"/>
              <w:rPr>
                <w:lang w:val="en-GB"/>
              </w:rPr>
            </w:pPr>
          </w:p>
          <w:p w14:paraId="783D4250" w14:textId="77777777" w:rsidR="00692703" w:rsidRPr="00B040A7" w:rsidRDefault="001E6571" w:rsidP="00913946">
            <w:pPr>
              <w:pStyle w:val="ContactInfoEmphasis"/>
              <w:contextualSpacing w:val="0"/>
              <w:rPr>
                <w:sz w:val="24"/>
                <w:szCs w:val="24"/>
                <w:lang w:val="en-GB"/>
              </w:rPr>
            </w:pPr>
            <w:r w:rsidRPr="00B040A7">
              <w:rPr>
                <w:sz w:val="24"/>
                <w:szCs w:val="24"/>
                <w:lang w:val="en-GB"/>
              </w:rPr>
              <w:t>s</w:t>
            </w:r>
            <w:r w:rsidR="008072AA" w:rsidRPr="00B040A7">
              <w:rPr>
                <w:sz w:val="24"/>
                <w:szCs w:val="24"/>
                <w:lang w:val="en-GB"/>
              </w:rPr>
              <w:t>asdaniel9@gmail.com</w:t>
            </w:r>
            <w:r w:rsidR="00692703" w:rsidRPr="00B040A7">
              <w:rPr>
                <w:sz w:val="24"/>
                <w:szCs w:val="24"/>
                <w:lang w:val="en-GB" w:bidi="en-GB"/>
              </w:rPr>
              <w:t xml:space="preserve"> </w:t>
            </w:r>
            <w:sdt>
              <w:sdtPr>
                <w:rPr>
                  <w:sz w:val="24"/>
                  <w:szCs w:val="24"/>
                  <w:lang w:val="en-GB"/>
                </w:rPr>
                <w:alias w:val="Divider dot:"/>
                <w:tag w:val="Divider dot:"/>
                <w:id w:val="2000459528"/>
                <w:placeholder>
                  <w:docPart w:val="BBD26213FE3BB14EA496655EEE756C58"/>
                </w:placeholder>
                <w:temporary/>
                <w:showingPlcHdr/>
                <w15:appearance w15:val="hidden"/>
              </w:sdtPr>
              <w:sdtContent>
                <w:r w:rsidR="00692703" w:rsidRPr="00B040A7">
                  <w:rPr>
                    <w:sz w:val="24"/>
                    <w:szCs w:val="24"/>
                    <w:lang w:val="en-GB" w:bidi="en-GB"/>
                  </w:rPr>
                  <w:t>·</w:t>
                </w:r>
              </w:sdtContent>
            </w:sdt>
            <w:r w:rsidR="00D72943" w:rsidRPr="00B040A7">
              <w:rPr>
                <w:sz w:val="24"/>
                <w:szCs w:val="24"/>
                <w:lang w:val="en-GB"/>
              </w:rPr>
              <w:t xml:space="preserve"> </w:t>
            </w:r>
            <w:r w:rsidR="008072AA" w:rsidRPr="00B040A7">
              <w:rPr>
                <w:sz w:val="24"/>
                <w:szCs w:val="24"/>
                <w:lang w:val="en-GB"/>
              </w:rPr>
              <w:t>linkedin.com/in/daniel-mihai</w:t>
            </w:r>
            <w:r w:rsidR="00692703" w:rsidRPr="00B040A7">
              <w:rPr>
                <w:sz w:val="24"/>
                <w:szCs w:val="24"/>
                <w:lang w:val="en-GB" w:bidi="en-GB"/>
              </w:rPr>
              <w:t xml:space="preserve"> </w:t>
            </w:r>
            <w:sdt>
              <w:sdtPr>
                <w:rPr>
                  <w:sz w:val="24"/>
                  <w:szCs w:val="24"/>
                  <w:lang w:val="en-GB"/>
                </w:rPr>
                <w:alias w:val="Divider dot:"/>
                <w:tag w:val="Divider dot:"/>
                <w:id w:val="759871761"/>
                <w:placeholder>
                  <w:docPart w:val="54DDC36F77ACA0459CF30D963CFF9158"/>
                </w:placeholder>
                <w:temporary/>
                <w:showingPlcHdr/>
                <w15:appearance w15:val="hidden"/>
              </w:sdtPr>
              <w:sdtContent>
                <w:r w:rsidR="00692703" w:rsidRPr="00B040A7">
                  <w:rPr>
                    <w:sz w:val="24"/>
                    <w:szCs w:val="24"/>
                    <w:lang w:val="en-GB" w:bidi="en-GB"/>
                  </w:rPr>
                  <w:t>·</w:t>
                </w:r>
              </w:sdtContent>
            </w:sdt>
            <w:r w:rsidR="00692703" w:rsidRPr="00B040A7">
              <w:rPr>
                <w:sz w:val="24"/>
                <w:szCs w:val="24"/>
                <w:lang w:val="en-GB" w:bidi="en-GB"/>
              </w:rPr>
              <w:t xml:space="preserve"> </w:t>
            </w:r>
            <w:r w:rsidR="00D72943" w:rsidRPr="00B040A7">
              <w:rPr>
                <w:sz w:val="24"/>
                <w:szCs w:val="24"/>
                <w:lang w:val="en-GB" w:bidi="en-GB"/>
              </w:rPr>
              <w:t xml:space="preserve"> </w:t>
            </w:r>
            <w:r w:rsidR="008072AA" w:rsidRPr="00B040A7">
              <w:rPr>
                <w:sz w:val="24"/>
                <w:szCs w:val="24"/>
                <w:lang w:val="en-GB"/>
              </w:rPr>
              <w:t>github.com/ddmihai</w:t>
            </w:r>
          </w:p>
          <w:p w14:paraId="08BBC3C2" w14:textId="07DB0436" w:rsidR="00086EEB" w:rsidRPr="007138F7" w:rsidRDefault="00086EEB" w:rsidP="00913946">
            <w:pPr>
              <w:pStyle w:val="ContactInfoEmphasis"/>
              <w:contextualSpacing w:val="0"/>
              <w:rPr>
                <w:lang w:val="en-GB"/>
              </w:rPr>
            </w:pPr>
          </w:p>
        </w:tc>
      </w:tr>
      <w:tr w:rsidR="009571D8" w:rsidRPr="007138F7" w14:paraId="23902CCD" w14:textId="77777777" w:rsidTr="00692703">
        <w:tc>
          <w:tcPr>
            <w:tcW w:w="9360" w:type="dxa"/>
            <w:tcMar>
              <w:top w:w="432" w:type="dxa"/>
            </w:tcMar>
          </w:tcPr>
          <w:p w14:paraId="0EE0F667" w14:textId="77777777" w:rsidR="001755A8" w:rsidRDefault="00625FC5" w:rsidP="00913946">
            <w:pPr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</w:pPr>
            <w:r w:rsidRPr="00A32AD6">
              <w:rPr>
                <w:rFonts w:cstheme="minorHAnsi"/>
                <w:sz w:val="24"/>
                <w:szCs w:val="24"/>
                <w:shd w:val="clear" w:color="auto" w:fill="FFFFFF"/>
              </w:rPr>
              <w:t>Freshly graduated in Computer Science</w:t>
            </w:r>
            <w:r w:rsidR="004C2F34" w:rsidRPr="00A32AD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degree</w:t>
            </w:r>
            <w:r w:rsidRPr="00A32AD6">
              <w:rPr>
                <w:rFonts w:cstheme="minorHAnsi"/>
                <w:sz w:val="24"/>
                <w:szCs w:val="24"/>
                <w:shd w:val="clear" w:color="auto" w:fill="FFFFFF"/>
              </w:rPr>
              <w:t>, I am a junior web developer with knowledge in JavaScript, HTML/CSS, NodeJS, ReactJS and MySQL. My interest and passion for web development brought me to Roehampton University, where I developed working skills in the mentioned technologies.</w:t>
            </w:r>
            <w:r w:rsidR="004C2F34" w:rsidRPr="00A32AD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3E4E91" w:rsidRPr="00A32AD6"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  <w:t>With basic knowledge of backend, I am currently focused on learning the React.js framework, which will push my career to the next level, giving me the opportunities to advance in my career as a full stack developer. </w:t>
            </w:r>
          </w:p>
          <w:p w14:paraId="1C499DA4" w14:textId="77777777" w:rsidR="00391850" w:rsidRDefault="00391850" w:rsidP="00913946">
            <w:pPr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</w:pPr>
          </w:p>
          <w:sdt>
            <w:sdtPr>
              <w:rPr>
                <w:lang w:val="en-GB"/>
              </w:rPr>
              <w:alias w:val="Skills:"/>
              <w:tag w:val="Skills:"/>
              <w:id w:val="-1392877668"/>
              <w:placeholder>
                <w:docPart w:val="5D1EE691C9C1B446828098F9797705C3"/>
              </w:placeholder>
              <w:temporary/>
              <w:showingPlcHdr/>
              <w15:appearance w15:val="hidden"/>
            </w:sdtPr>
            <w:sdtContent>
              <w:p w14:paraId="4F316FE6" w14:textId="77777777" w:rsidR="00391850" w:rsidRPr="007138F7" w:rsidRDefault="00391850" w:rsidP="00391850">
                <w:pPr>
                  <w:pStyle w:val="Heading1"/>
                  <w:outlineLvl w:val="0"/>
                  <w:rPr>
                    <w:lang w:val="en-GB"/>
                  </w:rPr>
                </w:pPr>
                <w:r w:rsidRPr="007138F7">
                  <w:rPr>
                    <w:lang w:val="en-GB" w:bidi="en-GB"/>
                  </w:rPr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510"/>
              <w:gridCol w:w="4516"/>
            </w:tblGrid>
            <w:tr w:rsidR="00391850" w:rsidRPr="007138F7" w14:paraId="0A27344A" w14:textId="77777777" w:rsidTr="00D04430">
              <w:tc>
                <w:tcPr>
                  <w:tcW w:w="4675" w:type="dxa"/>
                </w:tcPr>
                <w:p w14:paraId="369EA3CC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Problem solver</w:t>
                  </w:r>
                </w:p>
                <w:p w14:paraId="7EFE8965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MySQL</w:t>
                  </w:r>
                </w:p>
                <w:p w14:paraId="05E9E20E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Bootstrap</w:t>
                  </w:r>
                </w:p>
                <w:p w14:paraId="7891D806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Express.js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0E194D14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NodeJS</w:t>
                  </w:r>
                </w:p>
                <w:p w14:paraId="7BAEA525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React JS</w:t>
                  </w:r>
                </w:p>
                <w:p w14:paraId="76027513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HTML, CSS</w:t>
                  </w:r>
                </w:p>
                <w:p w14:paraId="575244D3" w14:textId="77777777" w:rsidR="00391850" w:rsidRPr="00D5460E" w:rsidRDefault="00391850" w:rsidP="00391850">
                  <w:pPr>
                    <w:pStyle w:val="ListBullet"/>
                    <w:contextualSpacing w:val="0"/>
                    <w:rPr>
                      <w:sz w:val="24"/>
                      <w:szCs w:val="24"/>
                      <w:lang w:val="en-GB"/>
                    </w:rPr>
                  </w:pPr>
                  <w:r w:rsidRPr="00D5460E">
                    <w:rPr>
                      <w:sz w:val="24"/>
                      <w:szCs w:val="24"/>
                      <w:lang w:val="en-GB"/>
                    </w:rPr>
                    <w:t>VsCode</w:t>
                  </w:r>
                </w:p>
              </w:tc>
            </w:tr>
          </w:tbl>
          <w:p w14:paraId="2640EB50" w14:textId="37F710BB" w:rsidR="00391850" w:rsidRPr="00A32AD6" w:rsidRDefault="00391850" w:rsidP="0091394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B242880" w14:textId="77777777" w:rsidR="00391850" w:rsidRDefault="00391850" w:rsidP="004E01EB">
      <w:pPr>
        <w:pStyle w:val="Heading1"/>
        <w:rPr>
          <w:lang w:val="en-GB"/>
        </w:rPr>
      </w:pPr>
    </w:p>
    <w:p w14:paraId="6D13704D" w14:textId="4B83D235" w:rsidR="004E01EB" w:rsidRPr="007138F7" w:rsidRDefault="007327AF" w:rsidP="004E01EB">
      <w:pPr>
        <w:pStyle w:val="Heading1"/>
        <w:rPr>
          <w:lang w:val="en-GB"/>
        </w:rPr>
      </w:pPr>
      <w:r>
        <w:rPr>
          <w:lang w:val="en-GB"/>
        </w:rPr>
        <w:t xml:space="preserve"> Experience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958"/>
      </w:tblGrid>
      <w:tr w:rsidR="001D0BF1" w:rsidRPr="007138F7" w14:paraId="560FF3AC" w14:textId="77777777" w:rsidTr="00D66A52">
        <w:tc>
          <w:tcPr>
            <w:tcW w:w="9355" w:type="dxa"/>
          </w:tcPr>
          <w:p w14:paraId="1DC82888" w14:textId="6718002D" w:rsidR="001D0BF1" w:rsidRPr="00A32AD6" w:rsidRDefault="002956B9" w:rsidP="001D0BF1">
            <w:pPr>
              <w:pStyle w:val="Heading3"/>
              <w:contextualSpacing w:val="0"/>
              <w:outlineLvl w:val="2"/>
              <w:rPr>
                <w:sz w:val="24"/>
                <w:lang w:val="en-GB"/>
              </w:rPr>
            </w:pPr>
            <w:r w:rsidRPr="00A32AD6">
              <w:rPr>
                <w:sz w:val="24"/>
                <w:lang w:val="en-GB"/>
              </w:rPr>
              <w:t>2016</w:t>
            </w:r>
            <w:r w:rsidR="001D0BF1" w:rsidRPr="00A32AD6">
              <w:rPr>
                <w:sz w:val="24"/>
                <w:lang w:val="en-GB" w:bidi="en-GB"/>
              </w:rPr>
              <w:t xml:space="preserve"> –</w:t>
            </w:r>
            <w:r w:rsidRPr="00A32AD6">
              <w:rPr>
                <w:sz w:val="24"/>
                <w:lang w:val="en-GB"/>
              </w:rPr>
              <w:t xml:space="preserve"> Present</w:t>
            </w:r>
          </w:p>
          <w:p w14:paraId="22C7B084" w14:textId="3BBA38F2" w:rsidR="001D0BF1" w:rsidRPr="007138F7" w:rsidRDefault="00394610" w:rsidP="001D0BF1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 xml:space="preserve">Warehouse </w:t>
            </w:r>
            <w:r w:rsidR="002956B9">
              <w:rPr>
                <w:lang w:val="en-GB"/>
              </w:rPr>
              <w:t>Operative</w:t>
            </w:r>
            <w:r w:rsidR="001D0BF1" w:rsidRPr="007138F7">
              <w:rPr>
                <w:lang w:val="en-GB" w:bidi="en-GB"/>
              </w:rPr>
              <w:t xml:space="preserve">, </w:t>
            </w:r>
            <w:r w:rsidR="002956B9">
              <w:rPr>
                <w:rStyle w:val="SubtleReference"/>
                <w:lang w:val="en-GB"/>
              </w:rPr>
              <w:t>A</w:t>
            </w:r>
            <w:r w:rsidR="002956B9">
              <w:rPr>
                <w:rStyle w:val="SubtleReference"/>
              </w:rPr>
              <w:t>mazon</w:t>
            </w:r>
          </w:p>
          <w:p w14:paraId="6BD7B2D6" w14:textId="33D4781E" w:rsidR="007327AF" w:rsidRPr="00B43AE0" w:rsidRDefault="000A4FE8" w:rsidP="00B43AE0">
            <w:pPr>
              <w:rPr>
                <w:rFonts w:cstheme="minorHAnsi"/>
                <w:sz w:val="24"/>
                <w:szCs w:val="24"/>
              </w:rPr>
            </w:pPr>
            <w:r w:rsidRPr="00A32AD6"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  <w:t>Picking the required product that must be shipped to customers according to the instructions given by the instructors.</w:t>
            </w:r>
            <w:r w:rsidR="00B43AE0"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  <w:t xml:space="preserve"> </w:t>
            </w:r>
            <w:r w:rsidR="00B40D2C" w:rsidRPr="00A32AD6"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  <w:t>Pack the orders, making sure that no item will be damaged in the delivery process.</w:t>
            </w:r>
            <w:r w:rsidR="00B43AE0">
              <w:rPr>
                <w:rFonts w:cstheme="minorHAnsi"/>
                <w:color w:val="414141"/>
                <w:sz w:val="24"/>
                <w:szCs w:val="24"/>
                <w:shd w:val="clear" w:color="auto" w:fill="FFFFFF"/>
              </w:rPr>
              <w:t xml:space="preserve"> </w:t>
            </w:r>
            <w:r w:rsidR="008051E4" w:rsidRPr="00A32AD6">
              <w:rPr>
                <w:rFonts w:cstheme="minorHAnsi"/>
                <w:color w:val="414141"/>
                <w:sz w:val="24"/>
                <w:szCs w:val="24"/>
              </w:rPr>
              <w:t xml:space="preserve">Store the items in the appropriate warehouse sections by </w:t>
            </w:r>
            <w:r w:rsidR="008037A1" w:rsidRPr="00A32AD6">
              <w:rPr>
                <w:rFonts w:cstheme="minorHAnsi"/>
                <w:color w:val="414141"/>
                <w:sz w:val="24"/>
                <w:szCs w:val="24"/>
              </w:rPr>
              <w:t>categorizing</w:t>
            </w:r>
            <w:r w:rsidR="008051E4" w:rsidRPr="00A32AD6">
              <w:rPr>
                <w:rFonts w:cstheme="minorHAnsi"/>
                <w:color w:val="414141"/>
                <w:sz w:val="24"/>
                <w:szCs w:val="24"/>
              </w:rPr>
              <w:t xml:space="preserve"> the type of the items.</w:t>
            </w:r>
            <w:r w:rsidR="00B43AE0">
              <w:rPr>
                <w:rFonts w:cstheme="minorHAnsi"/>
                <w:color w:val="414141"/>
              </w:rPr>
              <w:t xml:space="preserve"> </w:t>
            </w:r>
            <w:r w:rsidR="008051E4" w:rsidRPr="00A32AD6">
              <w:rPr>
                <w:rFonts w:cstheme="minorHAnsi"/>
                <w:color w:val="414141"/>
                <w:sz w:val="24"/>
                <w:szCs w:val="24"/>
              </w:rPr>
              <w:t>Inspect all products before storing them to ensure the quality of the services provided.</w:t>
            </w:r>
          </w:p>
          <w:p w14:paraId="5F321A41" w14:textId="45D135FB" w:rsidR="007327AF" w:rsidRDefault="007327AF" w:rsidP="001D0BF1">
            <w:pPr>
              <w:contextualSpacing w:val="0"/>
              <w:rPr>
                <w:lang w:val="en-GB"/>
              </w:rPr>
            </w:pPr>
          </w:p>
          <w:p w14:paraId="0610B002" w14:textId="77777777" w:rsidR="00E53684" w:rsidRDefault="00E53684" w:rsidP="001D0BF1">
            <w:pPr>
              <w:contextualSpacing w:val="0"/>
              <w:rPr>
                <w:lang w:val="en-GB"/>
              </w:rPr>
            </w:pPr>
          </w:p>
          <w:p w14:paraId="20261F42" w14:textId="5F6F2452" w:rsidR="007327AF" w:rsidRPr="00A32AD6" w:rsidRDefault="00A32AD6" w:rsidP="007327AF">
            <w:pPr>
              <w:pStyle w:val="Heading3"/>
              <w:contextualSpacing w:val="0"/>
              <w:outlineLvl w:val="2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  <w:r w:rsidR="00E53684">
              <w:rPr>
                <w:sz w:val="24"/>
                <w:lang w:val="en-GB"/>
              </w:rPr>
              <w:t>7</w:t>
            </w:r>
            <w:r>
              <w:rPr>
                <w:sz w:val="24"/>
                <w:lang w:val="en-GB"/>
              </w:rPr>
              <w:t>/2020 – 0</w:t>
            </w:r>
            <w:r w:rsidR="00E53684">
              <w:rPr>
                <w:sz w:val="24"/>
                <w:lang w:val="en-GB"/>
              </w:rPr>
              <w:t>8</w:t>
            </w:r>
            <w:r>
              <w:rPr>
                <w:sz w:val="24"/>
                <w:lang w:val="en-GB"/>
              </w:rPr>
              <w:t>/2020</w:t>
            </w:r>
          </w:p>
          <w:p w14:paraId="7189F32D" w14:textId="4223B185" w:rsidR="007327AF" w:rsidRPr="007138F7" w:rsidRDefault="007327AF" w:rsidP="007327AF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>FRONTEND</w:t>
            </w:r>
            <w:r w:rsidRPr="007138F7">
              <w:rPr>
                <w:lang w:val="en-GB" w:bidi="en-GB"/>
              </w:rPr>
              <w:t xml:space="preserve">, </w:t>
            </w:r>
            <w:r>
              <w:rPr>
                <w:rStyle w:val="SubtleReference"/>
              </w:rPr>
              <w:t>Reservia | personal project</w:t>
            </w:r>
          </w:p>
          <w:p w14:paraId="61CB79E3" w14:textId="17C945B3" w:rsidR="007327AF" w:rsidRPr="00A32AD6" w:rsidRDefault="00A32AD6" w:rsidP="001D0BF1">
            <w:pPr>
              <w:contextualSpacing w:val="0"/>
              <w:rPr>
                <w:sz w:val="24"/>
                <w:szCs w:val="24"/>
                <w:lang w:val="en-GB"/>
              </w:rPr>
            </w:pPr>
            <w:r w:rsidRPr="003C05EE">
              <w:rPr>
                <w:color w:val="auto"/>
                <w:sz w:val="24"/>
                <w:szCs w:val="24"/>
                <w:lang w:val="en-GB"/>
              </w:rPr>
              <w:t>Reservia is the online landing page of a company that allows customers to find several accommodations available across France. Being a part of the front-end course from Openclassrooms, Reservia is created to assess my knowledge of basic styling skills.</w:t>
            </w:r>
          </w:p>
        </w:tc>
      </w:tr>
      <w:tr w:rsidR="00F61DF9" w:rsidRPr="007138F7" w14:paraId="516FA2C8" w14:textId="77777777" w:rsidTr="00F61DF9">
        <w:tc>
          <w:tcPr>
            <w:tcW w:w="9355" w:type="dxa"/>
            <w:tcMar>
              <w:top w:w="216" w:type="dxa"/>
            </w:tcMar>
          </w:tcPr>
          <w:p w14:paraId="524E06CD" w14:textId="77777777" w:rsidR="00F61DF9" w:rsidRDefault="00F61DF9" w:rsidP="003E4E91">
            <w:pPr>
              <w:pStyle w:val="Heading3"/>
              <w:contextualSpacing w:val="0"/>
              <w:outlineLvl w:val="2"/>
              <w:rPr>
                <w:lang w:val="en-GB"/>
              </w:rPr>
            </w:pPr>
          </w:p>
          <w:p w14:paraId="266901CE" w14:textId="77777777" w:rsidR="00E53684" w:rsidRDefault="00E53684" w:rsidP="003E4E91">
            <w:pPr>
              <w:pStyle w:val="Heading3"/>
              <w:contextualSpacing w:val="0"/>
              <w:outlineLvl w:val="2"/>
              <w:rPr>
                <w:lang w:val="en-GB"/>
              </w:rPr>
            </w:pPr>
          </w:p>
          <w:p w14:paraId="2576F8C1" w14:textId="77777777" w:rsidR="00E53684" w:rsidRPr="00A32AD6" w:rsidRDefault="00E53684" w:rsidP="00E53684">
            <w:pPr>
              <w:pStyle w:val="Heading3"/>
              <w:contextualSpacing w:val="0"/>
              <w:outlineLvl w:val="2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06/2020 – 07/2020</w:t>
            </w:r>
          </w:p>
          <w:p w14:paraId="6031D170" w14:textId="31AF2FA7" w:rsidR="00E53684" w:rsidRPr="007138F7" w:rsidRDefault="00E53684" w:rsidP="00E53684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>FRONTEND</w:t>
            </w:r>
            <w:r w:rsidRPr="007138F7">
              <w:rPr>
                <w:lang w:val="en-GB" w:bidi="en-GB"/>
              </w:rPr>
              <w:t xml:space="preserve">, </w:t>
            </w:r>
            <w:r>
              <w:rPr>
                <w:rStyle w:val="SubtleReference"/>
              </w:rPr>
              <w:t>OHmyfood</w:t>
            </w:r>
            <w:r>
              <w:rPr>
                <w:rStyle w:val="SubtleReference"/>
              </w:rPr>
              <w:t xml:space="preserve"> | personal project</w:t>
            </w:r>
          </w:p>
          <w:p w14:paraId="50FD2237" w14:textId="0CB4286D" w:rsidR="00E53684" w:rsidRDefault="00B43AE0" w:rsidP="00E53684">
            <w:pPr>
              <w:pStyle w:val="Heading3"/>
              <w:contextualSpacing w:val="0"/>
              <w:outlineLvl w:val="2"/>
              <w:rPr>
                <w:b w:val="0"/>
                <w:bCs/>
                <w:caps w:val="0"/>
                <w:color w:val="auto"/>
                <w:sz w:val="24"/>
                <w:lang w:val="en-GB"/>
              </w:rPr>
            </w:pPr>
            <w:r w:rsidRPr="00E53684">
              <w:rPr>
                <w:b w:val="0"/>
                <w:bCs/>
                <w:caps w:val="0"/>
                <w:color w:val="auto"/>
                <w:sz w:val="24"/>
                <w:lang w:val="en-GB"/>
              </w:rPr>
              <w:t xml:space="preserve">Ohmyfood is a frontend project where four main restaurants present their menu in an elegant style. Created for a client-engage purpose, ohmyfood uses frontend </w:t>
            </w:r>
            <w:r w:rsidRPr="00E53684">
              <w:rPr>
                <w:b w:val="0"/>
                <w:bCs/>
                <w:caps w:val="0"/>
                <w:color w:val="auto"/>
                <w:sz w:val="24"/>
                <w:lang w:val="en-GB"/>
              </w:rPr>
              <w:lastRenderedPageBreak/>
              <w:t>technologies to display recipes, ingredients and attract customers with eye-catching designs.</w:t>
            </w:r>
          </w:p>
          <w:p w14:paraId="767F875E" w14:textId="15791853" w:rsidR="00BB24F4" w:rsidRDefault="00BB24F4" w:rsidP="00E53684">
            <w:pPr>
              <w:pStyle w:val="Heading3"/>
              <w:contextualSpacing w:val="0"/>
              <w:outlineLvl w:val="2"/>
              <w:rPr>
                <w:bCs/>
                <w:color w:val="auto"/>
                <w:sz w:val="24"/>
                <w:lang w:val="en-GB"/>
              </w:rPr>
            </w:pPr>
          </w:p>
          <w:p w14:paraId="61A6EB10" w14:textId="5B94A685" w:rsidR="00BB24F4" w:rsidRDefault="00BB24F4" w:rsidP="00E53684">
            <w:pPr>
              <w:pStyle w:val="Heading3"/>
              <w:contextualSpacing w:val="0"/>
              <w:outlineLvl w:val="2"/>
              <w:rPr>
                <w:bCs/>
                <w:color w:val="auto"/>
                <w:sz w:val="24"/>
                <w:lang w:val="en-GB"/>
              </w:rPr>
            </w:pPr>
          </w:p>
          <w:p w14:paraId="4F47CC89" w14:textId="77777777" w:rsidR="00FE17A8" w:rsidRPr="00A32AD6" w:rsidRDefault="00FE17A8" w:rsidP="00FE17A8">
            <w:pPr>
              <w:pStyle w:val="Heading3"/>
              <w:contextualSpacing w:val="0"/>
              <w:outlineLvl w:val="2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06/2022 – 08/2022</w:t>
            </w:r>
          </w:p>
          <w:p w14:paraId="2DF8B24E" w14:textId="4944DB4E" w:rsidR="00BB24F4" w:rsidRPr="007138F7" w:rsidRDefault="00BB24F4" w:rsidP="00BB24F4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>fullstack</w:t>
            </w:r>
            <w:r w:rsidRPr="007138F7">
              <w:rPr>
                <w:lang w:val="en-GB" w:bidi="en-GB"/>
              </w:rPr>
              <w:t xml:space="preserve">, </w:t>
            </w:r>
            <w:r>
              <w:rPr>
                <w:rStyle w:val="SubtleReference"/>
              </w:rPr>
              <w:t>maile-r</w:t>
            </w:r>
            <w:r>
              <w:rPr>
                <w:rStyle w:val="SubtleReference"/>
              </w:rPr>
              <w:t xml:space="preserve"> | personal project</w:t>
            </w:r>
          </w:p>
          <w:p w14:paraId="28A2F5FB" w14:textId="549ED436" w:rsidR="00BB24F4" w:rsidRDefault="00BB24F4" w:rsidP="00BB24F4">
            <w:pPr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</w:pPr>
            <w:r w:rsidRPr="00BB24F4"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  <w:t>Maile-R is a simple full-stack solution that allows a user to send messages to an email address without logging to the personal email. This application is hosted on Heroku and is built on top of a NodeJS server and uses a third library for email sending called Nodemailer. The frontend is built with the ReactJS library and hosted on GitHub pages.</w:t>
            </w:r>
          </w:p>
          <w:p w14:paraId="6C3FF6E1" w14:textId="754C42AE" w:rsidR="00C40D4F" w:rsidRDefault="00C40D4F" w:rsidP="00BB24F4">
            <w:pPr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</w:pPr>
          </w:p>
          <w:p w14:paraId="09A70BFE" w14:textId="77777777" w:rsidR="00C40D4F" w:rsidRDefault="00C40D4F" w:rsidP="00BB24F4">
            <w:pPr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</w:pPr>
          </w:p>
          <w:p w14:paraId="26C882BD" w14:textId="77777777" w:rsidR="00C40D4F" w:rsidRDefault="00C40D4F" w:rsidP="00BB24F4">
            <w:pPr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</w:pPr>
          </w:p>
          <w:p w14:paraId="05A6E2CC" w14:textId="5F59945E" w:rsidR="00FE17A8" w:rsidRPr="00A32AD6" w:rsidRDefault="00FE17A8" w:rsidP="00FE17A8">
            <w:pPr>
              <w:pStyle w:val="Heading3"/>
              <w:contextualSpacing w:val="0"/>
              <w:outlineLvl w:val="2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</w:t>
            </w:r>
            <w:r w:rsidR="00432D0E">
              <w:rPr>
                <w:sz w:val="24"/>
                <w:lang w:val="en-GB"/>
              </w:rPr>
              <w:t>3</w:t>
            </w:r>
            <w:r>
              <w:rPr>
                <w:sz w:val="24"/>
                <w:lang w:val="en-GB"/>
              </w:rPr>
              <w:t>/202</w:t>
            </w:r>
            <w:r>
              <w:rPr>
                <w:sz w:val="24"/>
                <w:lang w:val="en-GB"/>
              </w:rPr>
              <w:t>2</w:t>
            </w:r>
            <w:r>
              <w:rPr>
                <w:sz w:val="24"/>
                <w:lang w:val="en-GB"/>
              </w:rPr>
              <w:t xml:space="preserve"> – 0</w:t>
            </w:r>
            <w:r w:rsidR="00432D0E">
              <w:rPr>
                <w:sz w:val="24"/>
                <w:lang w:val="en-GB"/>
              </w:rPr>
              <w:t>4</w:t>
            </w:r>
            <w:r>
              <w:rPr>
                <w:sz w:val="24"/>
                <w:lang w:val="en-GB"/>
              </w:rPr>
              <w:t>/202</w:t>
            </w:r>
            <w:r>
              <w:rPr>
                <w:sz w:val="24"/>
                <w:lang w:val="en-GB"/>
              </w:rPr>
              <w:t>2</w:t>
            </w:r>
          </w:p>
          <w:p w14:paraId="6E576C78" w14:textId="22DDA362" w:rsidR="00FE17A8" w:rsidRPr="007138F7" w:rsidRDefault="00FE17A8" w:rsidP="00FE17A8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>fullstack</w:t>
            </w:r>
            <w:r w:rsidRPr="007138F7">
              <w:rPr>
                <w:lang w:val="en-GB" w:bidi="en-GB"/>
              </w:rPr>
              <w:t xml:space="preserve">, </w:t>
            </w:r>
            <w:r w:rsidR="00432D0E">
              <w:rPr>
                <w:rStyle w:val="SubtleReference"/>
              </w:rPr>
              <w:t>secret messager</w:t>
            </w:r>
            <w:r>
              <w:rPr>
                <w:rStyle w:val="SubtleReference"/>
              </w:rPr>
              <w:t xml:space="preserve"> | personal project</w:t>
            </w:r>
          </w:p>
          <w:p w14:paraId="12A2ABD6" w14:textId="4BE80A7E" w:rsidR="00FE17A8" w:rsidRPr="00BB24F4" w:rsidRDefault="00432D0E" w:rsidP="00BB24F4">
            <w:pPr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</w:pPr>
            <w:r w:rsidRPr="00432D0E"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  <w:t xml:space="preserve">Secret messenger is a full-stack web application that store the user messages in a remote database and generates a link of access. Once the link is accessed by another user, the message will auto </w:t>
            </w:r>
            <w:r w:rsidRPr="00432D0E"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  <w:t>delete,</w:t>
            </w:r>
            <w:r w:rsidRPr="00432D0E">
              <w:rPr>
                <w:rFonts w:eastAsiaTheme="majorEastAsia" w:cstheme="majorBidi"/>
                <w:bCs/>
                <w:color w:val="auto"/>
                <w:sz w:val="24"/>
                <w:szCs w:val="24"/>
                <w:lang w:val="en-GB"/>
              </w:rPr>
              <w:t xml:space="preserve"> and the link will not be available anymore.</w:t>
            </w:r>
          </w:p>
          <w:p w14:paraId="70C510C2" w14:textId="77777777" w:rsidR="00BB24F4" w:rsidRDefault="00BB24F4" w:rsidP="00E53684">
            <w:pPr>
              <w:pStyle w:val="Heading3"/>
              <w:contextualSpacing w:val="0"/>
              <w:outlineLvl w:val="2"/>
              <w:rPr>
                <w:color w:val="auto"/>
                <w:sz w:val="24"/>
                <w:lang w:val="en-GB"/>
              </w:rPr>
            </w:pPr>
          </w:p>
          <w:p w14:paraId="6933614E" w14:textId="77777777" w:rsidR="00E53684" w:rsidRDefault="00E53684" w:rsidP="00E53684">
            <w:pPr>
              <w:pStyle w:val="Heading3"/>
              <w:contextualSpacing w:val="0"/>
              <w:outlineLvl w:val="2"/>
              <w:rPr>
                <w:color w:val="auto"/>
                <w:sz w:val="24"/>
                <w:lang w:val="en-GB"/>
              </w:rPr>
            </w:pPr>
          </w:p>
          <w:p w14:paraId="43A2A3B8" w14:textId="1A166BD4" w:rsidR="00E53684" w:rsidRPr="007138F7" w:rsidRDefault="00E53684" w:rsidP="00E53684">
            <w:pPr>
              <w:pStyle w:val="Heading3"/>
              <w:contextualSpacing w:val="0"/>
              <w:outlineLvl w:val="2"/>
              <w:rPr>
                <w:lang w:val="en-GB"/>
              </w:rPr>
            </w:pPr>
          </w:p>
        </w:tc>
      </w:tr>
    </w:tbl>
    <w:sdt>
      <w:sdtPr>
        <w:rPr>
          <w:lang w:val="en-GB"/>
        </w:rPr>
        <w:alias w:val="Education:"/>
        <w:tag w:val="Education:"/>
        <w:id w:val="-1908763273"/>
        <w:placeholder>
          <w:docPart w:val="90C669D8DEA2E548B859E333CC7A2B78"/>
        </w:placeholder>
        <w:temporary/>
        <w:showingPlcHdr/>
        <w15:appearance w15:val="hidden"/>
      </w:sdtPr>
      <w:sdtContent>
        <w:p w14:paraId="42C4C3CC" w14:textId="77777777" w:rsidR="00DA59AA" w:rsidRPr="007138F7" w:rsidRDefault="00DA59AA" w:rsidP="0097790C">
          <w:pPr>
            <w:pStyle w:val="Heading1"/>
            <w:rPr>
              <w:lang w:val="en-GB"/>
            </w:rPr>
          </w:pPr>
          <w:r w:rsidRPr="007138F7">
            <w:rPr>
              <w:lang w:val="en-GB" w:bidi="en-GB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958"/>
      </w:tblGrid>
      <w:tr w:rsidR="001D0BF1" w:rsidRPr="007138F7" w14:paraId="0911DF25" w14:textId="77777777" w:rsidTr="00D66A52">
        <w:tc>
          <w:tcPr>
            <w:tcW w:w="9355" w:type="dxa"/>
          </w:tcPr>
          <w:p w14:paraId="11984D97" w14:textId="5C04F9BF" w:rsidR="001D0BF1" w:rsidRPr="00C40D4F" w:rsidRDefault="00E22889" w:rsidP="001D0BF1">
            <w:pPr>
              <w:pStyle w:val="Heading3"/>
              <w:contextualSpacing w:val="0"/>
              <w:outlineLvl w:val="2"/>
              <w:rPr>
                <w:sz w:val="24"/>
                <w:lang w:val="en-GB"/>
              </w:rPr>
            </w:pPr>
            <w:r w:rsidRPr="00C40D4F">
              <w:rPr>
                <w:sz w:val="24"/>
                <w:lang w:val="en-GB"/>
              </w:rPr>
              <w:t>APR</w:t>
            </w:r>
            <w:r w:rsidR="001D0BF1" w:rsidRPr="00C40D4F">
              <w:rPr>
                <w:sz w:val="24"/>
                <w:lang w:val="en-GB" w:bidi="en-GB"/>
              </w:rPr>
              <w:t xml:space="preserve"> </w:t>
            </w:r>
            <w:r w:rsidR="00AF2DBB" w:rsidRPr="00C40D4F">
              <w:rPr>
                <w:sz w:val="24"/>
                <w:lang w:val="en-GB"/>
              </w:rPr>
              <w:t>2018 -</w:t>
            </w:r>
            <w:r w:rsidRPr="00C40D4F">
              <w:rPr>
                <w:sz w:val="24"/>
                <w:lang w:val="en-GB"/>
              </w:rPr>
              <w:t xml:space="preserve"> APR 2022</w:t>
            </w:r>
          </w:p>
          <w:p w14:paraId="1AE56396" w14:textId="469AC97E" w:rsidR="001D0BF1" w:rsidRPr="007138F7" w:rsidRDefault="00E22889" w:rsidP="001D0BF1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>COMPUTING SCIENCE</w:t>
            </w:r>
            <w:r w:rsidR="001D0BF1" w:rsidRPr="007138F7">
              <w:rPr>
                <w:lang w:val="en-GB" w:bidi="en-GB"/>
              </w:rPr>
              <w:t xml:space="preserve">, </w:t>
            </w:r>
            <w:r>
              <w:rPr>
                <w:rStyle w:val="SubtleReference"/>
                <w:lang w:val="en-GB"/>
              </w:rPr>
              <w:t>R</w:t>
            </w:r>
            <w:r>
              <w:rPr>
                <w:rStyle w:val="SubtleReference"/>
              </w:rPr>
              <w:t>oehampton university</w:t>
            </w:r>
          </w:p>
          <w:p w14:paraId="17728CC1" w14:textId="390239D0" w:rsidR="00EC4A79" w:rsidRPr="00EC4A79" w:rsidRDefault="00EC4A79" w:rsidP="007538DC">
            <w:pPr>
              <w:contextualSpacing w:val="0"/>
              <w:rPr>
                <w:color w:val="auto"/>
                <w:sz w:val="24"/>
                <w:szCs w:val="24"/>
                <w:lang w:val="en-GB"/>
              </w:rPr>
            </w:pPr>
            <w:r w:rsidRPr="00EC4A79">
              <w:rPr>
                <w:color w:val="auto"/>
                <w:sz w:val="24"/>
                <w:szCs w:val="24"/>
                <w:lang w:val="en-GB"/>
              </w:rPr>
              <w:t>Currently graduated, I was a project leader in group university projects involving Web Application Development, Data Science, Networking and Cyber Security. I focused on web development and used this opportunity to dive deep into web development and apply my knowledge to various projects.</w:t>
            </w:r>
          </w:p>
          <w:p w14:paraId="36A87487" w14:textId="77777777" w:rsidR="00007E11" w:rsidRDefault="004564B9" w:rsidP="007538DC">
            <w:pPr>
              <w:contextualSpacing w:val="0"/>
              <w:rPr>
                <w:color w:val="auto"/>
                <w:sz w:val="24"/>
                <w:szCs w:val="24"/>
                <w:lang w:val="en-GB"/>
              </w:rPr>
            </w:pPr>
            <w:r w:rsidRPr="00EC4A79">
              <w:rPr>
                <w:color w:val="auto"/>
                <w:sz w:val="24"/>
                <w:szCs w:val="24"/>
                <w:lang w:val="en-GB"/>
              </w:rPr>
              <w:t xml:space="preserve">MySQL, JavaScript, Java, Networking, </w:t>
            </w:r>
            <w:r w:rsidR="00007E11" w:rsidRPr="00EC4A79">
              <w:rPr>
                <w:color w:val="auto"/>
                <w:sz w:val="24"/>
                <w:szCs w:val="24"/>
                <w:lang w:val="en-GB"/>
              </w:rPr>
              <w:t>Cyber Security, Web Application Security, Cloud Computing.</w:t>
            </w:r>
          </w:p>
          <w:p w14:paraId="342E9AF9" w14:textId="77777777" w:rsidR="00652872" w:rsidRDefault="00652872" w:rsidP="007538DC">
            <w:pPr>
              <w:contextualSpacing w:val="0"/>
              <w:rPr>
                <w:color w:val="auto"/>
                <w:sz w:val="24"/>
                <w:szCs w:val="24"/>
                <w:lang w:val="en-GB"/>
              </w:rPr>
            </w:pPr>
          </w:p>
          <w:p w14:paraId="3121CBF6" w14:textId="77777777" w:rsidR="00652872" w:rsidRDefault="00652872" w:rsidP="007538DC">
            <w:pPr>
              <w:contextualSpacing w:val="0"/>
              <w:rPr>
                <w:color w:val="auto"/>
                <w:sz w:val="24"/>
                <w:szCs w:val="24"/>
                <w:lang w:val="en-GB"/>
              </w:rPr>
            </w:pPr>
          </w:p>
          <w:p w14:paraId="6D2A4123" w14:textId="7AFC0391" w:rsidR="00652872" w:rsidRPr="007138F7" w:rsidRDefault="00652872" w:rsidP="007538DC">
            <w:pPr>
              <w:contextualSpacing w:val="0"/>
              <w:rPr>
                <w:lang w:val="en-GB"/>
              </w:rPr>
            </w:pPr>
          </w:p>
        </w:tc>
      </w:tr>
      <w:tr w:rsidR="00F61DF9" w:rsidRPr="007138F7" w14:paraId="55E133D3" w14:textId="77777777" w:rsidTr="00F61DF9">
        <w:tc>
          <w:tcPr>
            <w:tcW w:w="9355" w:type="dxa"/>
            <w:tcMar>
              <w:top w:w="216" w:type="dxa"/>
            </w:tcMar>
          </w:tcPr>
          <w:p w14:paraId="0DAA32A3" w14:textId="1F963303" w:rsidR="00F61DF9" w:rsidRPr="00C40D4F" w:rsidRDefault="00362B60" w:rsidP="00F61DF9">
            <w:pPr>
              <w:pStyle w:val="Heading3"/>
              <w:contextualSpacing w:val="0"/>
              <w:outlineLvl w:val="2"/>
              <w:rPr>
                <w:sz w:val="24"/>
                <w:lang w:val="en-GB"/>
              </w:rPr>
            </w:pPr>
            <w:r w:rsidRPr="00C40D4F">
              <w:rPr>
                <w:sz w:val="24"/>
                <w:lang w:val="en-GB"/>
              </w:rPr>
              <w:t>JUN 2020 -</w:t>
            </w:r>
            <w:r w:rsidR="00F61DF9" w:rsidRPr="00C40D4F">
              <w:rPr>
                <w:sz w:val="24"/>
                <w:lang w:val="en-GB" w:bidi="en-GB"/>
              </w:rPr>
              <w:t xml:space="preserve"> </w:t>
            </w:r>
            <w:r w:rsidRPr="00C40D4F">
              <w:rPr>
                <w:sz w:val="24"/>
                <w:lang w:val="en-GB"/>
              </w:rPr>
              <w:t>AUG 2021</w:t>
            </w:r>
          </w:p>
          <w:p w14:paraId="5565406D" w14:textId="6883CFA2" w:rsidR="00F61DF9" w:rsidRPr="007138F7" w:rsidRDefault="00362B60" w:rsidP="00F61DF9">
            <w:pPr>
              <w:pStyle w:val="Heading2"/>
              <w:contextualSpacing w:val="0"/>
              <w:outlineLvl w:val="1"/>
              <w:rPr>
                <w:lang w:val="en-GB"/>
              </w:rPr>
            </w:pPr>
            <w:r>
              <w:rPr>
                <w:lang w:val="en-GB"/>
              </w:rPr>
              <w:t>Openclassrooms</w:t>
            </w:r>
            <w:r w:rsidR="00F61DF9" w:rsidRPr="007138F7">
              <w:rPr>
                <w:lang w:val="en-GB" w:bidi="en-GB"/>
              </w:rPr>
              <w:t xml:space="preserve">, </w:t>
            </w:r>
            <w:r w:rsidR="00BE7AB5">
              <w:rPr>
                <w:rStyle w:val="SubtleReference"/>
                <w:lang w:val="en-GB"/>
              </w:rPr>
              <w:t>W</w:t>
            </w:r>
            <w:r w:rsidR="00BE7AB5">
              <w:rPr>
                <w:rStyle w:val="SubtleReference"/>
              </w:rPr>
              <w:t>eb developer</w:t>
            </w:r>
          </w:p>
          <w:p w14:paraId="54D72017" w14:textId="7A19FF60" w:rsidR="002C2E25" w:rsidRPr="00EC4A79" w:rsidRDefault="002C2E25" w:rsidP="002C2E25">
            <w:pPr>
              <w:rPr>
                <w:rFonts w:cstheme="minorHAnsi"/>
                <w:color w:val="auto"/>
              </w:rPr>
            </w:pPr>
            <w:r w:rsidRPr="00EC4A79">
              <w:rPr>
                <w:rFonts w:cstheme="minorHAnsi"/>
                <w:color w:val="auto"/>
                <w:shd w:val="clear" w:color="auto" w:fill="FFFFFF"/>
              </w:rPr>
              <w:t>Openclassrooms is an intensive online course where the primary goal is to acquire working knowledge in various fields by focusing on practice. </w:t>
            </w:r>
          </w:p>
          <w:p w14:paraId="32198FDA" w14:textId="25F31B94" w:rsidR="00AB0AD7" w:rsidRPr="00EC4A79" w:rsidRDefault="00AD06F9" w:rsidP="00AB0AD7">
            <w:pPr>
              <w:rPr>
                <w:rFonts w:cstheme="minorHAnsi"/>
                <w:color w:val="auto"/>
              </w:rPr>
            </w:pPr>
            <w:r w:rsidRPr="00EC4A79">
              <w:rPr>
                <w:rFonts w:cstheme="minorHAnsi"/>
                <w:color w:val="auto"/>
                <w:lang w:val="en-GB"/>
              </w:rPr>
              <w:t>L</w:t>
            </w:r>
            <w:r w:rsidRPr="00EC4A79">
              <w:rPr>
                <w:rFonts w:cstheme="minorHAnsi"/>
                <w:color w:val="auto"/>
                <w:sz w:val="21"/>
                <w:szCs w:val="21"/>
                <w:shd w:val="clear" w:color="auto" w:fill="FFFFFF"/>
              </w:rPr>
              <w:t>earn and apply HTML/CSS by creating static websites from Photoshop documents</w:t>
            </w:r>
            <w:r w:rsidR="00AB0AD7" w:rsidRPr="00EC4A79">
              <w:rPr>
                <w:rFonts w:cstheme="minorHAnsi"/>
                <w:color w:val="auto"/>
                <w:sz w:val="21"/>
                <w:szCs w:val="21"/>
                <w:shd w:val="clear" w:color="auto" w:fill="FFFFFF"/>
              </w:rPr>
              <w:t>. Implement JavaScript and Bootstrap to a small e-commerce website. Finally, create Rest APIs with NodeJS, Express and MongoDB.</w:t>
            </w:r>
            <w:r w:rsidR="00AB0AD7" w:rsidRPr="00EC4A79">
              <w:rPr>
                <w:rStyle w:val="white-space-pre"/>
                <w:rFonts w:cstheme="minorHAnsi"/>
                <w:color w:val="auto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4C7204B" w14:textId="77777777" w:rsidR="00962327" w:rsidRPr="00EC4A79" w:rsidRDefault="00962327" w:rsidP="00962327">
            <w:pPr>
              <w:rPr>
                <w:rFonts w:cstheme="minorHAnsi"/>
                <w:color w:val="auto"/>
              </w:rPr>
            </w:pPr>
            <w:r w:rsidRPr="00EC4A79">
              <w:rPr>
                <w:rFonts w:cstheme="minorHAnsi"/>
                <w:color w:val="auto"/>
                <w:sz w:val="21"/>
                <w:szCs w:val="21"/>
                <w:shd w:val="clear" w:color="auto" w:fill="FFFFFF"/>
              </w:rPr>
              <w:t>The last project was designed to implement a full-stack application by applying pieces of knowledge gained from the courses with NodeJS, MySQL, Express and VueJS.</w:t>
            </w:r>
          </w:p>
          <w:p w14:paraId="7C129ED8" w14:textId="19B07E42" w:rsidR="00AD06F9" w:rsidRPr="00AD06F9" w:rsidRDefault="00AD06F9" w:rsidP="00AD06F9">
            <w:pPr>
              <w:rPr>
                <w:rFonts w:cstheme="minorHAnsi"/>
              </w:rPr>
            </w:pPr>
          </w:p>
          <w:p w14:paraId="28656BB1" w14:textId="77777777" w:rsidR="00F61DF9" w:rsidRPr="007138F7" w:rsidRDefault="00F61DF9" w:rsidP="00F61DF9">
            <w:pPr>
              <w:rPr>
                <w:lang w:val="en-GB"/>
              </w:rPr>
            </w:pPr>
          </w:p>
        </w:tc>
      </w:tr>
    </w:tbl>
    <w:p w14:paraId="0695D117" w14:textId="77777777" w:rsidR="008F1AF4" w:rsidRDefault="008F1AF4" w:rsidP="00486277">
      <w:pPr>
        <w:pStyle w:val="Heading1"/>
        <w:rPr>
          <w:lang w:val="en-GB"/>
        </w:rPr>
      </w:pPr>
    </w:p>
    <w:p w14:paraId="4980CD6A" w14:textId="377033D7" w:rsidR="00B51D1B" w:rsidRPr="007138F7" w:rsidRDefault="00B51D1B" w:rsidP="006E1507">
      <w:pPr>
        <w:rPr>
          <w:lang w:val="en-GB"/>
        </w:rPr>
      </w:pPr>
    </w:p>
    <w:sectPr w:rsidR="00B51D1B" w:rsidRPr="007138F7" w:rsidSect="007138F7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4072F" w14:textId="77777777" w:rsidR="00206B95" w:rsidRDefault="00206B95" w:rsidP="0068194B">
      <w:r>
        <w:separator/>
      </w:r>
    </w:p>
    <w:p w14:paraId="19F48C8A" w14:textId="77777777" w:rsidR="00206B95" w:rsidRDefault="00206B95"/>
    <w:p w14:paraId="55C0445A" w14:textId="77777777" w:rsidR="00206B95" w:rsidRDefault="00206B95"/>
  </w:endnote>
  <w:endnote w:type="continuationSeparator" w:id="0">
    <w:p w14:paraId="5F665284" w14:textId="77777777" w:rsidR="00206B95" w:rsidRDefault="00206B95" w:rsidP="0068194B">
      <w:r>
        <w:continuationSeparator/>
      </w:r>
    </w:p>
    <w:p w14:paraId="737881E5" w14:textId="77777777" w:rsidR="00206B95" w:rsidRDefault="00206B95"/>
    <w:p w14:paraId="711C1644" w14:textId="77777777" w:rsidR="00206B95" w:rsidRDefault="00206B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E63BD" w14:textId="77777777" w:rsidR="002B2958" w:rsidRDefault="002B2958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138F7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648FA" w14:textId="77777777" w:rsidR="00206B95" w:rsidRDefault="00206B95" w:rsidP="0068194B">
      <w:r>
        <w:separator/>
      </w:r>
    </w:p>
    <w:p w14:paraId="756A9607" w14:textId="77777777" w:rsidR="00206B95" w:rsidRDefault="00206B95"/>
    <w:p w14:paraId="150A8A73" w14:textId="77777777" w:rsidR="00206B95" w:rsidRDefault="00206B95"/>
  </w:footnote>
  <w:footnote w:type="continuationSeparator" w:id="0">
    <w:p w14:paraId="29F4B826" w14:textId="77777777" w:rsidR="00206B95" w:rsidRDefault="00206B95" w:rsidP="0068194B">
      <w:r>
        <w:continuationSeparator/>
      </w:r>
    </w:p>
    <w:p w14:paraId="2C495269" w14:textId="77777777" w:rsidR="00206B95" w:rsidRDefault="00206B95"/>
    <w:p w14:paraId="13EB605C" w14:textId="77777777" w:rsidR="00206B95" w:rsidRDefault="00206B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3371" w14:textId="77777777" w:rsidR="00236D54" w:rsidRPr="007138F7" w:rsidRDefault="00F476C4" w:rsidP="005A1B10">
    <w:pPr>
      <w:pStyle w:val="Header"/>
      <w:rPr>
        <w:lang w:val="en-GB"/>
      </w:rPr>
    </w:pPr>
    <w:r w:rsidRPr="007138F7">
      <w:rPr>
        <w:noProof/>
        <w:lang w:val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96C040" wp14:editId="525A081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AF0598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75553463">
    <w:abstractNumId w:val="9"/>
  </w:num>
  <w:num w:numId="2" w16cid:durableId="818762845">
    <w:abstractNumId w:val="8"/>
  </w:num>
  <w:num w:numId="3" w16cid:durableId="160434146">
    <w:abstractNumId w:val="7"/>
  </w:num>
  <w:num w:numId="4" w16cid:durableId="683240850">
    <w:abstractNumId w:val="6"/>
  </w:num>
  <w:num w:numId="5" w16cid:durableId="965239881">
    <w:abstractNumId w:val="10"/>
  </w:num>
  <w:num w:numId="6" w16cid:durableId="1214199140">
    <w:abstractNumId w:val="3"/>
  </w:num>
  <w:num w:numId="7" w16cid:durableId="1858426079">
    <w:abstractNumId w:val="11"/>
  </w:num>
  <w:num w:numId="8" w16cid:durableId="115682355">
    <w:abstractNumId w:val="2"/>
  </w:num>
  <w:num w:numId="9" w16cid:durableId="1193688492">
    <w:abstractNumId w:val="12"/>
  </w:num>
  <w:num w:numId="10" w16cid:durableId="143473239">
    <w:abstractNumId w:val="5"/>
  </w:num>
  <w:num w:numId="11" w16cid:durableId="1097794028">
    <w:abstractNumId w:val="4"/>
  </w:num>
  <w:num w:numId="12" w16cid:durableId="45839543">
    <w:abstractNumId w:val="1"/>
  </w:num>
  <w:num w:numId="13" w16cid:durableId="5420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AA"/>
    <w:rsid w:val="000001EF"/>
    <w:rsid w:val="00007322"/>
    <w:rsid w:val="00007728"/>
    <w:rsid w:val="00007E11"/>
    <w:rsid w:val="00024584"/>
    <w:rsid w:val="00024730"/>
    <w:rsid w:val="00055E95"/>
    <w:rsid w:val="0007021F"/>
    <w:rsid w:val="00086EEB"/>
    <w:rsid w:val="000A4FE8"/>
    <w:rsid w:val="000B2BA5"/>
    <w:rsid w:val="000F2F8C"/>
    <w:rsid w:val="0010006E"/>
    <w:rsid w:val="001045A8"/>
    <w:rsid w:val="00114A91"/>
    <w:rsid w:val="001427E1"/>
    <w:rsid w:val="001550A8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099A"/>
    <w:rsid w:val="001E3120"/>
    <w:rsid w:val="001E6571"/>
    <w:rsid w:val="001E7E0C"/>
    <w:rsid w:val="001F0BB0"/>
    <w:rsid w:val="001F4E6D"/>
    <w:rsid w:val="001F6140"/>
    <w:rsid w:val="00203573"/>
    <w:rsid w:val="0020597D"/>
    <w:rsid w:val="00206B95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56B9"/>
    <w:rsid w:val="00297F18"/>
    <w:rsid w:val="002A1945"/>
    <w:rsid w:val="002B2958"/>
    <w:rsid w:val="002B3FC8"/>
    <w:rsid w:val="002C158B"/>
    <w:rsid w:val="002C2E25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2B60"/>
    <w:rsid w:val="00366398"/>
    <w:rsid w:val="00391850"/>
    <w:rsid w:val="00394610"/>
    <w:rsid w:val="003A0632"/>
    <w:rsid w:val="003A30E5"/>
    <w:rsid w:val="003A6ADF"/>
    <w:rsid w:val="003B5928"/>
    <w:rsid w:val="003C05EE"/>
    <w:rsid w:val="003D380F"/>
    <w:rsid w:val="003E160D"/>
    <w:rsid w:val="003E4E91"/>
    <w:rsid w:val="003F1D5F"/>
    <w:rsid w:val="003F4306"/>
    <w:rsid w:val="00405128"/>
    <w:rsid w:val="00406CFF"/>
    <w:rsid w:val="00416B25"/>
    <w:rsid w:val="00420592"/>
    <w:rsid w:val="004319E0"/>
    <w:rsid w:val="00432D0E"/>
    <w:rsid w:val="00437E8C"/>
    <w:rsid w:val="00440225"/>
    <w:rsid w:val="004564B9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2F34"/>
    <w:rsid w:val="004C33E1"/>
    <w:rsid w:val="004E01EB"/>
    <w:rsid w:val="004E2794"/>
    <w:rsid w:val="00510392"/>
    <w:rsid w:val="00513E2A"/>
    <w:rsid w:val="00566A35"/>
    <w:rsid w:val="0056701E"/>
    <w:rsid w:val="005740D7"/>
    <w:rsid w:val="0057671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25FC5"/>
    <w:rsid w:val="00652872"/>
    <w:rsid w:val="00656A16"/>
    <w:rsid w:val="006618E9"/>
    <w:rsid w:val="0068194B"/>
    <w:rsid w:val="00692703"/>
    <w:rsid w:val="006A1962"/>
    <w:rsid w:val="006B5D48"/>
    <w:rsid w:val="006B7D7B"/>
    <w:rsid w:val="006C1A5E"/>
    <w:rsid w:val="006E1507"/>
    <w:rsid w:val="00712602"/>
    <w:rsid w:val="00712D8B"/>
    <w:rsid w:val="007138F7"/>
    <w:rsid w:val="007273B7"/>
    <w:rsid w:val="007327AF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37A1"/>
    <w:rsid w:val="008051E4"/>
    <w:rsid w:val="008072AA"/>
    <w:rsid w:val="008241D6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1AF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2327"/>
    <w:rsid w:val="009650EA"/>
    <w:rsid w:val="0097790C"/>
    <w:rsid w:val="0098506E"/>
    <w:rsid w:val="009A44CE"/>
    <w:rsid w:val="009C4DFC"/>
    <w:rsid w:val="009D44F8"/>
    <w:rsid w:val="009E1C72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2AD6"/>
    <w:rsid w:val="00A34BA2"/>
    <w:rsid w:val="00A36F27"/>
    <w:rsid w:val="00A42E32"/>
    <w:rsid w:val="00A44B53"/>
    <w:rsid w:val="00A46E63"/>
    <w:rsid w:val="00A51DC5"/>
    <w:rsid w:val="00A53DE1"/>
    <w:rsid w:val="00A615E1"/>
    <w:rsid w:val="00A664B3"/>
    <w:rsid w:val="00A755E8"/>
    <w:rsid w:val="00A93A5D"/>
    <w:rsid w:val="00A97439"/>
    <w:rsid w:val="00AB0AD7"/>
    <w:rsid w:val="00AB32F8"/>
    <w:rsid w:val="00AB610B"/>
    <w:rsid w:val="00AD06F9"/>
    <w:rsid w:val="00AD360E"/>
    <w:rsid w:val="00AD40FB"/>
    <w:rsid w:val="00AD782D"/>
    <w:rsid w:val="00AE7650"/>
    <w:rsid w:val="00AF2DBB"/>
    <w:rsid w:val="00B040A7"/>
    <w:rsid w:val="00B043E7"/>
    <w:rsid w:val="00B10EBE"/>
    <w:rsid w:val="00B236F1"/>
    <w:rsid w:val="00B40D2C"/>
    <w:rsid w:val="00B43AE0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24F4"/>
    <w:rsid w:val="00BB4E51"/>
    <w:rsid w:val="00BD431F"/>
    <w:rsid w:val="00BE423E"/>
    <w:rsid w:val="00BE7AB5"/>
    <w:rsid w:val="00BF61AC"/>
    <w:rsid w:val="00C25C84"/>
    <w:rsid w:val="00C40D4F"/>
    <w:rsid w:val="00C47FA6"/>
    <w:rsid w:val="00C57FC6"/>
    <w:rsid w:val="00C66A7D"/>
    <w:rsid w:val="00C779DA"/>
    <w:rsid w:val="00C814F7"/>
    <w:rsid w:val="00CA32F6"/>
    <w:rsid w:val="00CA4B4D"/>
    <w:rsid w:val="00CA55DB"/>
    <w:rsid w:val="00CB35C3"/>
    <w:rsid w:val="00CD323D"/>
    <w:rsid w:val="00CE0DC1"/>
    <w:rsid w:val="00CE4030"/>
    <w:rsid w:val="00CE64B3"/>
    <w:rsid w:val="00CF1A49"/>
    <w:rsid w:val="00D0630C"/>
    <w:rsid w:val="00D243A9"/>
    <w:rsid w:val="00D305E5"/>
    <w:rsid w:val="00D37CD3"/>
    <w:rsid w:val="00D5460E"/>
    <w:rsid w:val="00D66A52"/>
    <w:rsid w:val="00D66EFA"/>
    <w:rsid w:val="00D71DC9"/>
    <w:rsid w:val="00D72943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2889"/>
    <w:rsid w:val="00E2397A"/>
    <w:rsid w:val="00E254DB"/>
    <w:rsid w:val="00E300FC"/>
    <w:rsid w:val="00E362DB"/>
    <w:rsid w:val="00E53684"/>
    <w:rsid w:val="00E5632B"/>
    <w:rsid w:val="00E70240"/>
    <w:rsid w:val="00E71E6B"/>
    <w:rsid w:val="00E80740"/>
    <w:rsid w:val="00E81CC5"/>
    <w:rsid w:val="00E85A87"/>
    <w:rsid w:val="00E85B4A"/>
    <w:rsid w:val="00E9528E"/>
    <w:rsid w:val="00EA0952"/>
    <w:rsid w:val="00EA5099"/>
    <w:rsid w:val="00EC1351"/>
    <w:rsid w:val="00EC4A79"/>
    <w:rsid w:val="00EC4CBF"/>
    <w:rsid w:val="00EE2CA8"/>
    <w:rsid w:val="00EF17E8"/>
    <w:rsid w:val="00EF51D9"/>
    <w:rsid w:val="00F130DD"/>
    <w:rsid w:val="00F17C7C"/>
    <w:rsid w:val="00F24884"/>
    <w:rsid w:val="00F476C4"/>
    <w:rsid w:val="00F61DF9"/>
    <w:rsid w:val="00F6456B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3FC"/>
    <w:rsid w:val="00FE17A8"/>
    <w:rsid w:val="00FE55A2"/>
    <w:rsid w:val="00FF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7D0BE"/>
  <w15:chartTrackingRefBased/>
  <w15:docId w15:val="{DF1B72F3-586C-2340-A942-914D0A7C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white-space-pre">
    <w:name w:val="white-space-pre"/>
    <w:basedOn w:val="DefaultParagraphFont"/>
    <w:rsid w:val="00AB0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55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0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47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sdaniel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DA0C2DE3FE64BA05E750AB0DB0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75C22-D65F-2449-B979-D50D1E23393A}"/>
      </w:docPartPr>
      <w:docPartBody>
        <w:p w:rsidR="0085200F" w:rsidRDefault="0085200F">
          <w:pPr>
            <w:pStyle w:val="A90DA0C2DE3FE64BA05E750AB0DB0D1F"/>
          </w:pPr>
          <w:r w:rsidRPr="007138F7">
            <w:rPr>
              <w:lang w:bidi="en-GB"/>
            </w:rPr>
            <w:t>·</w:t>
          </w:r>
        </w:p>
      </w:docPartBody>
    </w:docPart>
    <w:docPart>
      <w:docPartPr>
        <w:name w:val="BBD26213FE3BB14EA496655EEE756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4DD26-806C-BE48-B6F5-CB52B36133C7}"/>
      </w:docPartPr>
      <w:docPartBody>
        <w:p w:rsidR="0085200F" w:rsidRDefault="0085200F">
          <w:pPr>
            <w:pStyle w:val="BBD26213FE3BB14EA496655EEE756C58"/>
          </w:pPr>
          <w:r w:rsidRPr="007138F7">
            <w:rPr>
              <w:lang w:bidi="en-GB"/>
            </w:rPr>
            <w:t>·</w:t>
          </w:r>
        </w:p>
      </w:docPartBody>
    </w:docPart>
    <w:docPart>
      <w:docPartPr>
        <w:name w:val="54DDC36F77ACA0459CF30D963CFF9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F6F2F-FD56-3748-B94D-583125779D74}"/>
      </w:docPartPr>
      <w:docPartBody>
        <w:p w:rsidR="0085200F" w:rsidRDefault="0085200F">
          <w:pPr>
            <w:pStyle w:val="54DDC36F77ACA0459CF30D963CFF9158"/>
          </w:pPr>
          <w:r w:rsidRPr="007138F7">
            <w:rPr>
              <w:lang w:bidi="en-GB"/>
            </w:rPr>
            <w:t>·</w:t>
          </w:r>
        </w:p>
      </w:docPartBody>
    </w:docPart>
    <w:docPart>
      <w:docPartPr>
        <w:name w:val="90C669D8DEA2E548B859E333CC7A2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3DEB7-4A70-0540-96AD-399120E95945}"/>
      </w:docPartPr>
      <w:docPartBody>
        <w:p w:rsidR="0085200F" w:rsidRDefault="0085200F">
          <w:pPr>
            <w:pStyle w:val="90C669D8DEA2E548B859E333CC7A2B78"/>
          </w:pPr>
          <w:r w:rsidRPr="007138F7">
            <w:rPr>
              <w:lang w:bidi="en-GB"/>
            </w:rPr>
            <w:t>Education</w:t>
          </w:r>
        </w:p>
      </w:docPartBody>
    </w:docPart>
    <w:docPart>
      <w:docPartPr>
        <w:name w:val="5D1EE691C9C1B446828098F979770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272B4-8AF5-2146-83D9-3548B0AA13CA}"/>
      </w:docPartPr>
      <w:docPartBody>
        <w:p w:rsidR="00000000" w:rsidRDefault="00B03145" w:rsidP="00B03145">
          <w:pPr>
            <w:pStyle w:val="5D1EE691C9C1B446828098F9797705C3"/>
          </w:pPr>
          <w:r w:rsidRPr="007138F7">
            <w:rPr>
              <w:lang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0F"/>
    <w:rsid w:val="0085200F"/>
    <w:rsid w:val="008E5501"/>
    <w:rsid w:val="00B0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90DA0C2DE3FE64BA05E750AB0DB0D1F">
    <w:name w:val="A90DA0C2DE3FE64BA05E750AB0DB0D1F"/>
  </w:style>
  <w:style w:type="paragraph" w:customStyle="1" w:styleId="BBD26213FE3BB14EA496655EEE756C58">
    <w:name w:val="BBD26213FE3BB14EA496655EEE756C58"/>
  </w:style>
  <w:style w:type="paragraph" w:customStyle="1" w:styleId="54DDC36F77ACA0459CF30D963CFF9158">
    <w:name w:val="54DDC36F77ACA0459CF30D963CFF9158"/>
  </w:style>
  <w:style w:type="paragraph" w:customStyle="1" w:styleId="F14A53AB6A0ACE409EB19A48D88AEB57">
    <w:name w:val="F14A53AB6A0ACE409EB19A48D88AEB5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0C669D8DEA2E548B859E333CC7A2B78">
    <w:name w:val="90C669D8DEA2E548B859E333CC7A2B78"/>
  </w:style>
  <w:style w:type="paragraph" w:customStyle="1" w:styleId="F4D117CC9A265346B46ABAE8E9CB01EB">
    <w:name w:val="F4D117CC9A265346B46ABAE8E9CB01EB"/>
  </w:style>
  <w:style w:type="paragraph" w:customStyle="1" w:styleId="5D1EE691C9C1B446828098F9797705C3">
    <w:name w:val="5D1EE691C9C1B446828098F9797705C3"/>
    <w:rsid w:val="00B03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3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Mihai (Student)</cp:lastModifiedBy>
  <cp:revision>85</cp:revision>
  <dcterms:created xsi:type="dcterms:W3CDTF">2022-09-27T16:40:00Z</dcterms:created>
  <dcterms:modified xsi:type="dcterms:W3CDTF">2022-09-27T16:43:00Z</dcterms:modified>
  <cp:category/>
</cp:coreProperties>
</file>